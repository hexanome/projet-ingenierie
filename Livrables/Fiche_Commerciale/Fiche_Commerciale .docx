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F4E031" w14:textId="69729846" w:rsidR="00E17D7A" w:rsidRDefault="00A547FA" w:rsidP="00E17D7A">
      <w:pPr>
        <w:rPr>
          <w:rFonts w:eastAsia="Times New Roman" w:cs="Times New Roman"/>
        </w:rPr>
      </w:pPr>
      <w:bookmarkStart w:id="0" w:name="_GoBack"/>
      <w:bookmarkEnd w:id="0"/>
      <w:r>
        <w:br w:type="page"/>
      </w:r>
      <w:r w:rsidR="00DC520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527" behindDoc="0" locked="0" layoutInCell="0" allowOverlap="1" wp14:anchorId="07950DFD" wp14:editId="7ABB4BC4">
                <wp:simplePos x="0" y="0"/>
                <wp:positionH relativeFrom="page">
                  <wp:posOffset>771525</wp:posOffset>
                </wp:positionH>
                <wp:positionV relativeFrom="page">
                  <wp:posOffset>549910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3D5FA8" w14:textId="6C4CBFAF" w:rsidR="00DC520C" w:rsidRPr="00024C09" w:rsidRDefault="00DC520C" w:rsidP="00DC520C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LOGO GREENWATCHER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6" type="#_x0000_t202" style="position:absolute;margin-left:60.75pt;margin-top:43.3pt;width:456.25pt;height:46.05pt;z-index:2516685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" o:allowincell="f" filled="f" stroked="f">
                <v:textbox inset=",0,,0">
                  <w:txbxContent>
                    <w:p w14:paraId="093D5FA8" w14:textId="6C4CBFAF" w:rsidR="00DC520C" w:rsidRPr="00024C09" w:rsidRDefault="00DC520C" w:rsidP="00DC520C">
                      <w:pPr>
                        <w:pStyle w:val="Heading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LOGO GREENWATCHER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6479" behindDoc="0" locked="0" layoutInCell="1" allowOverlap="1" wp14:anchorId="076DDCCF" wp14:editId="5CE6FFBD">
            <wp:simplePos x="0" y="0"/>
            <wp:positionH relativeFrom="page">
              <wp:posOffset>6675120</wp:posOffset>
            </wp:positionH>
            <wp:positionV relativeFrom="page">
              <wp:posOffset>704215</wp:posOffset>
            </wp:positionV>
            <wp:extent cx="3120390" cy="2306955"/>
            <wp:effectExtent l="0" t="0" r="3810" b="4445"/>
            <wp:wrapThrough wrapText="bothSides">
              <wp:wrapPolygon edited="0">
                <wp:start x="703" y="0"/>
                <wp:lineTo x="0" y="238"/>
                <wp:lineTo x="0" y="21404"/>
                <wp:lineTo x="703" y="21404"/>
                <wp:lineTo x="20747" y="21404"/>
                <wp:lineTo x="21451" y="21404"/>
                <wp:lineTo x="21451" y="238"/>
                <wp:lineTo x="20747" y="0"/>
                <wp:lineTo x="703" y="0"/>
              </wp:wrapPolygon>
            </wp:wrapThrough>
            <wp:docPr id="33" name="Picture 3" descr="Macintosh HD:Users:alexandrelefoulon:Desktop:Capture d’écran 2012-02-15 à 18.3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ndrelefoulon:Desktop:Capture d’écran 2012-02-15 à 18.31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306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309C1" w14:textId="73AC4135" w:rsidR="00E17D7A" w:rsidRDefault="00E17D7A" w:rsidP="00E17D7A">
      <w:pPr>
        <w:rPr>
          <w:rFonts w:eastAsia="Times New Roman" w:cs="Times New Roman"/>
        </w:rPr>
      </w:pPr>
    </w:p>
    <w:p w14:paraId="1EAE3BC6" w14:textId="5ED10935" w:rsidR="00E17D7A" w:rsidRDefault="00E17D7A" w:rsidP="00E17D7A">
      <w:pPr>
        <w:rPr>
          <w:rFonts w:eastAsia="Times New Roman" w:cs="Times New Roman"/>
        </w:rPr>
      </w:pPr>
    </w:p>
    <w:p w14:paraId="1F639EE6" w14:textId="77777777" w:rsidR="00E17D7A" w:rsidRDefault="00E17D7A" w:rsidP="00E17D7A">
      <w:pPr>
        <w:rPr>
          <w:rFonts w:eastAsia="Times New Roman" w:cs="Times New Roman"/>
        </w:rPr>
      </w:pPr>
    </w:p>
    <w:p w14:paraId="7E3A50D6" w14:textId="0256BFA1" w:rsidR="00E17D7A" w:rsidRDefault="00E17D7A" w:rsidP="00E17D7A">
      <w:pPr>
        <w:rPr>
          <w:rFonts w:eastAsia="Times New Roman" w:cs="Times New Roman"/>
        </w:rPr>
      </w:pPr>
    </w:p>
    <w:p w14:paraId="329EA301" w14:textId="41475AC9" w:rsidR="00024C09" w:rsidRDefault="00DC520C"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13A12DB7" wp14:editId="0896E8E1">
                <wp:simplePos x="0" y="0"/>
                <wp:positionH relativeFrom="page">
                  <wp:posOffset>729615</wp:posOffset>
                </wp:positionH>
                <wp:positionV relativeFrom="page">
                  <wp:posOffset>1426210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2A945D" w14:textId="77777777" w:rsidR="00E17D7A" w:rsidRPr="00024C09" w:rsidRDefault="00E17D7A" w:rsidP="00024C09">
                            <w:pPr>
                              <w:pStyle w:val="Heading1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Une technologie de pointe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7.45pt;margin-top:112.3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" o:allowincell="f" filled="f" stroked="f">
                <v:textbox inset=",0,,0">
                  <w:txbxContent>
                    <w:p w14:paraId="7A2A945D" w14:textId="77777777" w:rsidR="00E17D7A" w:rsidRPr="00024C09" w:rsidRDefault="00E17D7A" w:rsidP="00024C09">
                      <w:pPr>
                        <w:pStyle w:val="Heading1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Une technologie de pointe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0" allowOverlap="1" wp14:anchorId="77FCD9CE" wp14:editId="31EFA006">
                <wp:simplePos x="0" y="0"/>
                <wp:positionH relativeFrom="page">
                  <wp:posOffset>653415</wp:posOffset>
                </wp:positionH>
                <wp:positionV relativeFrom="page">
                  <wp:posOffset>2125345</wp:posOffset>
                </wp:positionV>
                <wp:extent cx="5946775" cy="990600"/>
                <wp:effectExtent l="0" t="0" r="0" b="0"/>
                <wp:wrapTight wrapText="bothSides">
                  <wp:wrapPolygon edited="0">
                    <wp:start x="92" y="0"/>
                    <wp:lineTo x="92" y="21046"/>
                    <wp:lineTo x="21404" y="21046"/>
                    <wp:lineTo x="21404" y="0"/>
                    <wp:lineTo x="92" y="0"/>
                  </wp:wrapPolygon>
                </wp:wrapTight>
                <wp:docPr id="1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B3DBAD" w14:textId="2070C69F" w:rsidR="00E17D7A" w:rsidRPr="00E93DBD" w:rsidRDefault="00E17D7A" w:rsidP="00E93DBD">
                            <w:pPr>
                              <w:pStyle w:val="BodyText3"/>
                              <w:jc w:val="both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93DBD"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particip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e à la protection de votre environnement. </w:t>
                            </w:r>
                            <w:r>
                              <w:rPr>
                                <w:lang w:val="fr-FR"/>
                              </w:rPr>
                              <w:t>Notre entreprise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intègre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ses solutions</w:t>
                            </w:r>
                            <w:r w:rsidR="00DC520C">
                              <w:rPr>
                                <w:lang w:val="fr-FR"/>
                              </w:rPr>
                              <w:t xml:space="preserve"> de surveillance de sites isolés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tout autour du monde. Ne perdez plus de temps en envoyant des techniciens  pour la moindre </w:t>
                            </w:r>
                            <w:r>
                              <w:rPr>
                                <w:lang w:val="fr-FR"/>
                              </w:rPr>
                              <w:t>ré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paration , </w:t>
                            </w:r>
                            <w:r>
                              <w:rPr>
                                <w:lang w:val="fr-FR"/>
                              </w:rPr>
                              <w:t>la</w:t>
                            </w:r>
                            <w:r w:rsidRPr="00E93DBD">
                              <w:rPr>
                                <w:lang w:val="fr-FR"/>
                              </w:rPr>
                              <w:t xml:space="preserve"> transmission GPS des informations et l’architec</w:t>
                            </w:r>
                            <w:r>
                              <w:rPr>
                                <w:lang w:val="fr-FR"/>
                              </w:rPr>
                              <w:t>t</w:t>
                            </w:r>
                            <w:r w:rsidRPr="00E93DBD">
                              <w:rPr>
                                <w:lang w:val="fr-FR"/>
                              </w:rPr>
                              <w:t>ure décentralisée de nos serveurs de données vous permettent d’accéder à la plateforme de monitoring partout dans le monde.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51.45pt;margin-top:167.35pt;width:468.25pt;height:78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" mv:complextextbox="1" o:allowincell="f" filled="f" stroked="f">
                <v:textbox inset=",0,,0">
                  <w:txbxContent>
                    <w:p w14:paraId="6BB3DBAD" w14:textId="2070C69F" w:rsidR="00E17D7A" w:rsidRPr="00E93DBD" w:rsidRDefault="00E17D7A" w:rsidP="00E93DBD">
                      <w:pPr>
                        <w:pStyle w:val="BodyText3"/>
                        <w:jc w:val="both"/>
                        <w:rPr>
                          <w:lang w:val="fr-FR"/>
                        </w:rPr>
                      </w:pPr>
                      <w:proofErr w:type="spellStart"/>
                      <w:r w:rsidRPr="00E93DBD">
                        <w:rPr>
                          <w:lang w:val="fr-FR"/>
                        </w:rPr>
                        <w:t>GreenWatcher</w:t>
                      </w:r>
                      <w:proofErr w:type="spellEnd"/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particip</w:t>
                      </w:r>
                      <w:r w:rsidRPr="00E93DBD">
                        <w:rPr>
                          <w:lang w:val="fr-FR"/>
                        </w:rPr>
                        <w:t xml:space="preserve">e à la protection de votre environnement. </w:t>
                      </w:r>
                      <w:r>
                        <w:rPr>
                          <w:lang w:val="fr-FR"/>
                        </w:rPr>
                        <w:t>Notre entreprise</w:t>
                      </w:r>
                      <w:r w:rsidRPr="00E93D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intègre</w:t>
                      </w:r>
                      <w:r w:rsidRPr="00E93DBD">
                        <w:rPr>
                          <w:lang w:val="fr-FR"/>
                        </w:rPr>
                        <w:t xml:space="preserve"> ses solutions</w:t>
                      </w:r>
                      <w:r w:rsidR="00DC520C">
                        <w:rPr>
                          <w:lang w:val="fr-FR"/>
                        </w:rPr>
                        <w:t xml:space="preserve"> de surveillance de sites isolés</w:t>
                      </w:r>
                      <w:r w:rsidRPr="00E93DBD">
                        <w:rPr>
                          <w:lang w:val="fr-FR"/>
                        </w:rPr>
                        <w:t xml:space="preserve"> tout autour du monde. Ne perdez plus de temps en envoyant des techniciens  pour la moindre </w:t>
                      </w:r>
                      <w:r>
                        <w:rPr>
                          <w:lang w:val="fr-FR"/>
                        </w:rPr>
                        <w:t>ré</w:t>
                      </w:r>
                      <w:r w:rsidRPr="00E93DBD">
                        <w:rPr>
                          <w:lang w:val="fr-FR"/>
                        </w:rPr>
                        <w:t xml:space="preserve">paration , </w:t>
                      </w:r>
                      <w:r>
                        <w:rPr>
                          <w:lang w:val="fr-FR"/>
                        </w:rPr>
                        <w:t>la</w:t>
                      </w:r>
                      <w:r w:rsidRPr="00E93DBD">
                        <w:rPr>
                          <w:lang w:val="fr-FR"/>
                        </w:rPr>
                        <w:t xml:space="preserve"> transmission GPS des informations et l’architec</w:t>
                      </w:r>
                      <w:r>
                        <w:rPr>
                          <w:lang w:val="fr-FR"/>
                        </w:rPr>
                        <w:t>t</w:t>
                      </w:r>
                      <w:r w:rsidRPr="00E93DBD">
                        <w:rPr>
                          <w:lang w:val="fr-FR"/>
                        </w:rPr>
                        <w:t>ure décentralisée de nos serveurs de données vous permettent d’accéder à la plateforme de monitoring partout dans le monde.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1C7EAE86" wp14:editId="13CC29EC">
                <wp:simplePos x="0" y="0"/>
                <wp:positionH relativeFrom="page">
                  <wp:posOffset>3627120</wp:posOffset>
                </wp:positionH>
                <wp:positionV relativeFrom="page">
                  <wp:posOffset>3360420</wp:posOffset>
                </wp:positionV>
                <wp:extent cx="5974080" cy="521335"/>
                <wp:effectExtent l="0" t="0" r="0" b="12065"/>
                <wp:wrapTight wrapText="bothSides">
                  <wp:wrapPolygon edited="0">
                    <wp:start x="92" y="0"/>
                    <wp:lineTo x="92" y="21048"/>
                    <wp:lineTo x="21398" y="21048"/>
                    <wp:lineTo x="21398" y="0"/>
                    <wp:lineTo x="92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C8BB6A" w14:textId="77777777" w:rsidR="00E17D7A" w:rsidRPr="009205BC" w:rsidRDefault="00E17D7A" w:rsidP="00024C09">
                            <w:pPr>
                              <w:pStyle w:val="Heading3"/>
                              <w:rPr>
                                <w:lang w:val="fr-FR"/>
                              </w:rPr>
                            </w:pPr>
                            <w:r w:rsidRPr="009205BC">
                              <w:rPr>
                                <w:lang w:val="fr-FR"/>
                              </w:rPr>
                              <w:t>Au service de la surveillance de votre site.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285.6pt;margin-top:264.6pt;width:47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" o:allowincell="f" filled="f" stroked="f">
                <v:textbox inset=",0,,0">
                  <w:txbxContent>
                    <w:p w14:paraId="3AC8BB6A" w14:textId="77777777" w:rsidR="00E17D7A" w:rsidRPr="009205BC" w:rsidRDefault="00E17D7A" w:rsidP="00024C09">
                      <w:pPr>
                        <w:pStyle w:val="Heading3"/>
                        <w:rPr>
                          <w:lang w:val="fr-FR"/>
                        </w:rPr>
                      </w:pPr>
                      <w:r w:rsidRPr="009205BC">
                        <w:rPr>
                          <w:lang w:val="fr-FR"/>
                        </w:rPr>
                        <w:t>Au service de la surveillance de votre site.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311" behindDoc="0" locked="0" layoutInCell="1" allowOverlap="1" wp14:anchorId="2177DA7A" wp14:editId="3245C590">
            <wp:simplePos x="0" y="0"/>
            <wp:positionH relativeFrom="page">
              <wp:posOffset>530225</wp:posOffset>
            </wp:positionH>
            <wp:positionV relativeFrom="page">
              <wp:posOffset>3621405</wp:posOffset>
            </wp:positionV>
            <wp:extent cx="3211195" cy="2703830"/>
            <wp:effectExtent l="0" t="0" r="0" b="0"/>
            <wp:wrapThrough wrapText="bothSides">
              <wp:wrapPolygon edited="0">
                <wp:start x="683" y="0"/>
                <wp:lineTo x="0" y="203"/>
                <wp:lineTo x="0" y="21306"/>
                <wp:lineTo x="683" y="21306"/>
                <wp:lineTo x="20673" y="21306"/>
                <wp:lineTo x="21357" y="21306"/>
                <wp:lineTo x="21357" y="203"/>
                <wp:lineTo x="20673" y="0"/>
                <wp:lineTo x="683" y="0"/>
              </wp:wrapPolygon>
            </wp:wrapThrough>
            <wp:docPr id="25" name="Picture 2" descr="Macintosh HD:Users:alexandrelefoulon:Desktop:pile_combusti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elefoulon:Desktop:pile_combustib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703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407" behindDoc="0" locked="0" layoutInCell="0" allowOverlap="1" wp14:anchorId="7974343F" wp14:editId="79F681D5">
                <wp:simplePos x="0" y="0"/>
                <wp:positionH relativeFrom="page">
                  <wp:posOffset>1439545</wp:posOffset>
                </wp:positionH>
                <wp:positionV relativeFrom="page">
                  <wp:posOffset>6487160</wp:posOffset>
                </wp:positionV>
                <wp:extent cx="1438275" cy="342265"/>
                <wp:effectExtent l="0" t="0" r="0" b="13335"/>
                <wp:wrapTight wrapText="bothSides">
                  <wp:wrapPolygon edited="0">
                    <wp:start x="381" y="0"/>
                    <wp:lineTo x="381" y="20839"/>
                    <wp:lineTo x="20980" y="20839"/>
                    <wp:lineTo x="20980" y="0"/>
                    <wp:lineTo x="381" y="0"/>
                  </wp:wrapPolygon>
                </wp:wrapTight>
                <wp:docPr id="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4B4965C" w14:textId="6BB33A0A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La pile à Hydrogène</w:t>
                            </w:r>
                          </w:p>
                          <w:p w14:paraId="0EF92516" w14:textId="32C58654" w:rsidR="00E17D7A" w:rsidRPr="00024C09" w:rsidRDefault="00E17D7A" w:rsidP="003761A2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113.35pt;margin-top:510.8pt;width:113.25pt;height:26.9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" mv:complextextbox="1" o:allowincell="f" filled="f" stroked="f">
                <v:textbox inset=",0,,0">
                  <w:txbxContent>
                    <w:p w14:paraId="34B4965C" w14:textId="6BB33A0A" w:rsidR="00E17D7A" w:rsidRPr="00024C09" w:rsidRDefault="00E17D7A" w:rsidP="003761A2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La pile à Hydrogène</w:t>
                      </w:r>
                    </w:p>
                    <w:p w14:paraId="0EF92516" w14:textId="32C58654" w:rsidR="00E17D7A" w:rsidRPr="00024C09" w:rsidRDefault="00E17D7A" w:rsidP="003761A2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4431" behindDoc="0" locked="0" layoutInCell="1" allowOverlap="1" wp14:anchorId="4071D77E" wp14:editId="6D532F42">
            <wp:simplePos x="0" y="0"/>
            <wp:positionH relativeFrom="page">
              <wp:posOffset>7233920</wp:posOffset>
            </wp:positionH>
            <wp:positionV relativeFrom="page">
              <wp:posOffset>6120130</wp:posOffset>
            </wp:positionV>
            <wp:extent cx="1731645" cy="1029970"/>
            <wp:effectExtent l="0" t="0" r="0" b="11430"/>
            <wp:wrapTight wrapText="bothSides">
              <wp:wrapPolygon edited="0">
                <wp:start x="0" y="0"/>
                <wp:lineTo x="0" y="21307"/>
                <wp:lineTo x="21228" y="21307"/>
                <wp:lineTo x="21228" y="0"/>
                <wp:lineTo x="0" y="0"/>
              </wp:wrapPolygon>
            </wp:wrapTight>
            <wp:docPr id="29" name="il_fi" descr="http://www.switchautomation.com/media/7289/zig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witchautomation.com/media/7289/zigb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7A"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65455" behindDoc="0" locked="0" layoutInCell="1" allowOverlap="1" wp14:anchorId="7F2011BB" wp14:editId="1BAB403D">
            <wp:simplePos x="0" y="0"/>
            <wp:positionH relativeFrom="page">
              <wp:posOffset>4801870</wp:posOffset>
            </wp:positionH>
            <wp:positionV relativeFrom="page">
              <wp:posOffset>6120130</wp:posOffset>
            </wp:positionV>
            <wp:extent cx="1764030" cy="1029970"/>
            <wp:effectExtent l="0" t="0" r="0" b="11430"/>
            <wp:wrapTight wrapText="bothSides">
              <wp:wrapPolygon edited="0">
                <wp:start x="0" y="0"/>
                <wp:lineTo x="0" y="21307"/>
                <wp:lineTo x="21149" y="21307"/>
                <wp:lineTo x="21149" y="0"/>
                <wp:lineTo x="0" y="0"/>
              </wp:wrapPolygon>
            </wp:wrapTight>
            <wp:docPr id="32" name="il_fi" descr="http://www.top10hebergeurs.com/images/cloud-ho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p10hebergeurs.com/images/cloud-host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5BC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0AD49F00" wp14:editId="19E481B8">
                <wp:simplePos x="0" y="0"/>
                <wp:positionH relativeFrom="page">
                  <wp:posOffset>3741420</wp:posOffset>
                </wp:positionH>
                <wp:positionV relativeFrom="page">
                  <wp:posOffset>4001135</wp:posOffset>
                </wp:positionV>
                <wp:extent cx="3014980" cy="2324100"/>
                <wp:effectExtent l="0" t="0" r="0" b="12700"/>
                <wp:wrapTight wrapText="bothSides">
                  <wp:wrapPolygon edited="0">
                    <wp:start x="182" y="0"/>
                    <wp:lineTo x="182" y="21482"/>
                    <wp:lineTo x="21291" y="21482"/>
                    <wp:lineTo x="21291" y="0"/>
                    <wp:lineTo x="182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7FF5CCA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Une production d’électricité </w:t>
                            </w:r>
                            <w:r>
                              <w:rPr>
                                <w:b/>
                                <w:lang w:val="fr-FR"/>
                              </w:rPr>
                              <w:t>durable et</w:t>
                            </w:r>
                            <w:r w:rsidRPr="00024C09">
                              <w:rPr>
                                <w:b/>
                                <w:lang w:val="fr-FR"/>
                              </w:rPr>
                              <w:t xml:space="preserve"> sans impact.</w:t>
                            </w:r>
                          </w:p>
                          <w:p w14:paraId="3A97781E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 w:rsidRPr="00024C09">
                              <w:rPr>
                                <w:lang w:val="fr-FR"/>
                              </w:rPr>
                              <w:t>L’autonomie c</w:t>
                            </w:r>
                            <w:r>
                              <w:rPr>
                                <w:lang w:val="fr-FR"/>
                              </w:rPr>
      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4.6pt;margin-top:315.05pt;width:237.4pt;height:183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" mv:complextextbox="1" o:allowincell="f" filled="f" stroked="f">
                <v:textbox inset=",0,,0">
                  <w:txbxContent>
                    <w:p w14:paraId="17FF5CCA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 w:rsidRPr="00024C09">
                        <w:rPr>
                          <w:b/>
                          <w:lang w:val="fr-FR"/>
                        </w:rPr>
                        <w:t xml:space="preserve">Une production d’électricité </w:t>
                      </w:r>
                      <w:r>
                        <w:rPr>
                          <w:b/>
                          <w:lang w:val="fr-FR"/>
                        </w:rPr>
                        <w:t>durable et</w:t>
                      </w:r>
                      <w:r w:rsidRPr="00024C09">
                        <w:rPr>
                          <w:b/>
                          <w:lang w:val="fr-FR"/>
                        </w:rPr>
                        <w:t xml:space="preserve"> sans impact.</w:t>
                      </w:r>
                    </w:p>
                    <w:p w14:paraId="3A97781E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 w:rsidRPr="00024C09">
                        <w:rPr>
                          <w:lang w:val="fr-FR"/>
                        </w:rPr>
                        <w:t>L’autonomie c</w:t>
                      </w:r>
                      <w:r>
                        <w:rPr>
                          <w:lang w:val="fr-FR"/>
                        </w:rPr>
                        <w:t>onséquente de notre système de monitoring de sites isolés repose sur l’utilisation de la pile à hydrogène pour alimenter le site. N’utilisant que le l’hydrogène comme carburant  notre installation offre jusqu'à une année d’autonomie. Cette installation permet une réduction considérable de vos fréquences d’interventions sur sites.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9205BC">
        <w:rPr>
          <w:noProof/>
        </w:rPr>
        <mc:AlternateContent>
          <mc:Choice Requires="wps">
            <w:drawing>
              <wp:anchor distT="0" distB="0" distL="114300" distR="114300" simplePos="0" relativeHeight="251661359" behindDoc="0" locked="0" layoutInCell="0" allowOverlap="1" wp14:anchorId="6E512497" wp14:editId="68E7CE18">
                <wp:simplePos x="0" y="0"/>
                <wp:positionH relativeFrom="page">
                  <wp:posOffset>6675120</wp:posOffset>
                </wp:positionH>
                <wp:positionV relativeFrom="page">
                  <wp:posOffset>3961130</wp:posOffset>
                </wp:positionV>
                <wp:extent cx="2926080" cy="2324100"/>
                <wp:effectExtent l="0" t="0" r="0" b="12700"/>
                <wp:wrapTight wrapText="bothSides">
                  <wp:wrapPolygon edited="0">
                    <wp:start x="188" y="0"/>
                    <wp:lineTo x="188" y="21482"/>
                    <wp:lineTo x="21188" y="21482"/>
                    <wp:lineTo x="21188" y="0"/>
                    <wp:lineTo x="188" y="0"/>
                  </wp:wrapPolygon>
                </wp:wrapTight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FD7782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>Un réseau de capteur adapté et évolutif.</w:t>
                            </w:r>
                          </w:p>
                          <w:p w14:paraId="02DE9803" w14:textId="77777777" w:rsidR="00E17D7A" w:rsidRPr="00024C09" w:rsidRDefault="00E17D7A" w:rsidP="009205BC">
                            <w:pPr>
                              <w:pStyle w:val="BodyText"/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Chez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GreenWatcher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, nous pensons que chaque site à surveiller est un nouveau défi, c’est pourquoi nous proposons plus de 60 types de capteurs adaptables sur notre système. La technologie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ZigBee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, parfaitement intégrée à notre système d’acquisition des données permet ainsi de connecter plus de 5000 capteurs et de transmettre ces informations  au centre de supervision accessible partout.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25.6pt;margin-top:311.9pt;width:230.4pt;height:183pt;z-index:251661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" mv:complextextbox="1" o:allowincell="f" filled="f" stroked="f">
                <v:textbox inset=",0,,0">
                  <w:txbxContent>
                    <w:p w14:paraId="5CFD7782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>Un réseau de capteur adapté et évolutif.</w:t>
                      </w:r>
                    </w:p>
                    <w:p w14:paraId="02DE9803" w14:textId="77777777" w:rsidR="00E17D7A" w:rsidRPr="00024C09" w:rsidRDefault="00E17D7A" w:rsidP="009205BC">
                      <w:pPr>
                        <w:pStyle w:val="BodyText"/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Chez </w:t>
                      </w:r>
                      <w:proofErr w:type="spellStart"/>
                      <w:r>
                        <w:rPr>
                          <w:lang w:val="fr-FR"/>
                        </w:rPr>
                        <w:t>GreenWatcher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, nous pensons que chaque site à surveiller est un nouveau défi, c’est pourquoi nous proposons plus de 60 types de capteurs adaptables sur notre système. La technologie </w:t>
                      </w:r>
                      <w:proofErr w:type="spellStart"/>
                      <w:r>
                        <w:rPr>
                          <w:lang w:val="fr-FR"/>
                        </w:rPr>
                        <w:t>ZigBee</w:t>
                      </w:r>
                      <w:proofErr w:type="spellEnd"/>
                      <w:r>
                        <w:rPr>
                          <w:lang w:val="fr-FR"/>
                        </w:rPr>
                        <w:t>, parfaitement intégrée à notre système d’acquisition des données permet ainsi de connecter plus de 5000 capteurs et de transmettre ces informations  au centre de supervision accessible partout.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76" behindDoc="0" locked="0" layoutInCell="1" allowOverlap="1" wp14:anchorId="430DB540" wp14:editId="68DC36FE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2540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24C09" w:rsidSect="00024C09">
      <w:headerReference w:type="default" r:id="rId13"/>
      <w:headerReference w:type="first" r:id="rId14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374DF" w14:textId="77777777" w:rsidR="000911D4" w:rsidRDefault="000911D4">
      <w:r>
        <w:separator/>
      </w:r>
    </w:p>
  </w:endnote>
  <w:endnote w:type="continuationSeparator" w:id="0">
    <w:p w14:paraId="24FBDB4D" w14:textId="77777777" w:rsidR="000911D4" w:rsidRDefault="0009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7F2E1" w14:textId="77777777" w:rsidR="000911D4" w:rsidRDefault="000911D4">
      <w:r>
        <w:separator/>
      </w:r>
    </w:p>
  </w:footnote>
  <w:footnote w:type="continuationSeparator" w:id="0">
    <w:p w14:paraId="60CA585E" w14:textId="77777777" w:rsidR="000911D4" w:rsidRDefault="000911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647C8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3A1412" wp14:editId="0220C525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619B4" w14:textId="77777777" w:rsidR="00E17D7A" w:rsidRDefault="00E17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3E37BE4F" wp14:editId="7B8CBA6F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60D92E15" wp14:editId="06C9BBEA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043AC326" wp14:editId="5D5D32B0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9cc542 [3214]" stroked="f" strokecolor="#4a7ebb" strokeweight="1.5pt">
              <v:fill color2="#6fa41c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 w:comment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E93DBD"/>
    <w:rsid w:val="00024C09"/>
    <w:rsid w:val="000911D4"/>
    <w:rsid w:val="0027736C"/>
    <w:rsid w:val="003532AE"/>
    <w:rsid w:val="00355E27"/>
    <w:rsid w:val="003761A2"/>
    <w:rsid w:val="00490793"/>
    <w:rsid w:val="00577AB2"/>
    <w:rsid w:val="005B37FF"/>
    <w:rsid w:val="00844F62"/>
    <w:rsid w:val="009205BC"/>
    <w:rsid w:val="009A2305"/>
    <w:rsid w:val="00A30E88"/>
    <w:rsid w:val="00A547FA"/>
    <w:rsid w:val="00B335C9"/>
    <w:rsid w:val="00C21043"/>
    <w:rsid w:val="00C97488"/>
    <w:rsid w:val="00DC520C"/>
    <w:rsid w:val="00E17D7A"/>
    <w:rsid w:val="00E93DBD"/>
    <w:rsid w:val="00FF19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AA68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4" w:uiPriority="9" w:qFormat="1"/>
    <w:lsdException w:name="Body Text" w:uiPriority="99"/>
    <w:lsdException w:name="Body Text 2" w:uiPriority="99"/>
  </w:latentStyles>
  <w:style w:type="paragraph" w:default="1" w:styleId="Normal">
    <w:name w:val="Normal"/>
    <w:qFormat/>
    <w:rsid w:val="00E17D7A"/>
    <w:rPr>
      <w:rFonts w:ascii="Times" w:hAnsi="Times"/>
      <w:sz w:val="20"/>
      <w:szCs w:val="20"/>
      <w:lang w:val="en-GB"/>
    </w:rPr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6FA41C" w:themeColor="text2"/>
      <w:sz w:val="72"/>
      <w:szCs w:val="32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  <w:szCs w:val="24"/>
      <w:lang w:val="en-US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  <w:szCs w:val="24"/>
      <w:lang w:val="en-US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  <w:rPr>
      <w:rFonts w:asciiTheme="minorHAnsi" w:hAnsiTheme="minorHAnsi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rFonts w:asciiTheme="minorHAnsi" w:hAnsiTheme="minorHAnsi"/>
      <w:color w:val="6FA41C" w:themeColor="text2"/>
      <w:sz w:val="36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6FA41C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6FA41C" w:themeColor="text2"/>
      <w:sz w:val="64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6FA41C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6FA41C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rFonts w:asciiTheme="minorHAnsi" w:hAnsiTheme="minorHAnsi"/>
      <w:color w:val="FFFFFF" w:themeColor="background1"/>
      <w:sz w:val="22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rFonts w:asciiTheme="minorHAnsi" w:hAnsiTheme="minorHAnsi"/>
      <w:color w:val="7F7F7F" w:themeColor="text1" w:themeTint="80"/>
      <w:sz w:val="22"/>
      <w:szCs w:val="24"/>
      <w:lang w:val="en-US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Flow%20Trifold%20Brochure.dotx" TargetMode="External"/></Relationships>
</file>

<file path=word/theme/theme1.xml><?xml version="1.0" encoding="utf-8"?>
<a:theme xmlns:a="http://schemas.openxmlformats.org/drawingml/2006/main" name="Office Theme">
  <a:themeElements>
    <a:clrScheme name="Flow Trifold Brochure">
      <a:dk1>
        <a:sysClr val="windowText" lastClr="000000"/>
      </a:dk1>
      <a:lt1>
        <a:sysClr val="window" lastClr="FFFFFF"/>
      </a:lt1>
      <a:dk2>
        <a:srgbClr val="6FA41C"/>
      </a:dk2>
      <a:lt2>
        <a:srgbClr val="9CC542"/>
      </a:lt2>
      <a:accent1>
        <a:srgbClr val="F4DB09"/>
      </a:accent1>
      <a:accent2>
        <a:srgbClr val="EE8D02"/>
      </a:accent2>
      <a:accent3>
        <a:srgbClr val="BE2602"/>
      </a:accent3>
      <a:accent4>
        <a:srgbClr val="3270BC"/>
      </a:accent4>
      <a:accent5>
        <a:srgbClr val="982BF4"/>
      </a:accent5>
      <a:accent6>
        <a:srgbClr val="5A1098"/>
      </a:accent6>
      <a:hlink>
        <a:srgbClr val="496116"/>
      </a:hlink>
      <a:folHlink>
        <a:srgbClr val="C0F05D"/>
      </a:folHlink>
    </a:clrScheme>
    <a:fontScheme name="Flow Trifold Brochure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 Trifold Brochure.dotx</Template>
  <TotalTime>33</TotalTime>
  <Pages>2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Lefoulon</dc:creator>
  <cp:keywords/>
  <dc:description/>
  <cp:lastModifiedBy>Alexandre Lefoulon</cp:lastModifiedBy>
  <cp:revision>6</cp:revision>
  <cp:lastPrinted>2007-09-24T18:24:00Z</cp:lastPrinted>
  <dcterms:created xsi:type="dcterms:W3CDTF">2012-02-15T17:17:00Z</dcterms:created>
  <dcterms:modified xsi:type="dcterms:W3CDTF">2012-02-15T18:05:00Z</dcterms:modified>
  <cp:category/>
</cp:coreProperties>
</file>